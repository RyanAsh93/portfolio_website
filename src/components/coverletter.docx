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"/>
        <w:tag w:val="Your Name"/>
        <w:id w:val="1760865497"/>
        <w:placeholder>
          <w:docPart w:val="006562D4E467EC4AA7C75C13C49677C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67E8C2B5" w14:textId="77777777" w:rsidR="00AC6117" w:rsidRDefault="00BA52DD">
          <w:pPr>
            <w:pStyle w:val="Name"/>
          </w:pPr>
          <w:r>
            <w:t>Ryan Ashworth</w:t>
          </w:r>
        </w:p>
      </w:sdtContent>
    </w:sdt>
    <w:p w14:paraId="678286FF" w14:textId="77777777" w:rsidR="00F72272" w:rsidRDefault="00BA52DD">
      <w:pPr>
        <w:pStyle w:val="SenderContactInfo"/>
      </w:pPr>
      <w:r>
        <w:t>219 s 320 w Tooele, UT 84074</w:t>
      </w:r>
      <w:r w:rsidR="0048751C">
        <w:t xml:space="preserve"> | </w:t>
      </w:r>
      <w:r>
        <w:t>435-830-6191</w:t>
      </w:r>
      <w:r w:rsidR="0048751C">
        <w:t xml:space="preserve"> | </w:t>
      </w:r>
      <w:r>
        <w:t>ryanashworth93@yahoo.com</w:t>
      </w:r>
    </w:p>
    <w:p w14:paraId="1581DE66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62C5B790C54C3347924F0A54ED49BB9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>
            <w:t>Recipient</w:t>
          </w:r>
        </w:sdtContent>
      </w:sdt>
      <w:r>
        <w:t>:</w:t>
      </w:r>
    </w:p>
    <w:p w14:paraId="7D176535" w14:textId="598D5FA1" w:rsidR="00CE17E5" w:rsidRPr="00CE17E5" w:rsidRDefault="00CE17E5" w:rsidP="00CE17E5">
      <w:pPr>
        <w:rPr>
          <w:sz w:val="24"/>
          <w:szCs w:val="24"/>
        </w:rPr>
      </w:pPr>
      <w:r w:rsidRPr="00CE17E5">
        <w:rPr>
          <w:sz w:val="24"/>
          <w:szCs w:val="24"/>
        </w:rPr>
        <w:t xml:space="preserve">Hello, my name is Ryan. I’m a Full Stack Web Developer. I recently graduated from </w:t>
      </w:r>
      <w:proofErr w:type="spellStart"/>
      <w:r w:rsidRPr="00CE17E5">
        <w:rPr>
          <w:sz w:val="24"/>
          <w:szCs w:val="24"/>
        </w:rPr>
        <w:t>DevPoint</w:t>
      </w:r>
      <w:proofErr w:type="spellEnd"/>
      <w:r w:rsidRPr="00CE17E5">
        <w:rPr>
          <w:sz w:val="24"/>
          <w:szCs w:val="24"/>
        </w:rPr>
        <w:t xml:space="preserve"> Labs through the University of Utah where our main focus was ruby, ruby on rails, </w:t>
      </w:r>
      <w:proofErr w:type="spellStart"/>
      <w:r w:rsidRPr="00CE17E5">
        <w:rPr>
          <w:sz w:val="24"/>
          <w:szCs w:val="24"/>
        </w:rPr>
        <w:t>reactJS</w:t>
      </w:r>
      <w:proofErr w:type="spellEnd"/>
      <w:r w:rsidRPr="00CE17E5">
        <w:rPr>
          <w:sz w:val="24"/>
          <w:szCs w:val="24"/>
        </w:rPr>
        <w:t xml:space="preserve">, </w:t>
      </w:r>
      <w:proofErr w:type="spellStart"/>
      <w:r w:rsidRPr="00CE17E5">
        <w:rPr>
          <w:sz w:val="24"/>
          <w:szCs w:val="24"/>
        </w:rPr>
        <w:t>javascript</w:t>
      </w:r>
      <w:proofErr w:type="spellEnd"/>
      <w:r w:rsidRPr="00CE17E5">
        <w:rPr>
          <w:sz w:val="24"/>
          <w:szCs w:val="24"/>
        </w:rPr>
        <w:t xml:space="preserve">, </w:t>
      </w:r>
      <w:proofErr w:type="spellStart"/>
      <w:r w:rsidRPr="00CE17E5">
        <w:rPr>
          <w:sz w:val="24"/>
          <w:szCs w:val="24"/>
        </w:rPr>
        <w:t>css</w:t>
      </w:r>
      <w:proofErr w:type="spellEnd"/>
      <w:r w:rsidRPr="00CE17E5">
        <w:rPr>
          <w:sz w:val="24"/>
          <w:szCs w:val="24"/>
        </w:rPr>
        <w:t xml:space="preserve">, html5, and </w:t>
      </w:r>
      <w:proofErr w:type="spellStart"/>
      <w:r w:rsidRPr="00CE17E5">
        <w:rPr>
          <w:sz w:val="24"/>
          <w:szCs w:val="24"/>
        </w:rPr>
        <w:t>postgresQL</w:t>
      </w:r>
      <w:proofErr w:type="spellEnd"/>
      <w:r w:rsidRPr="00CE17E5">
        <w:rPr>
          <w:sz w:val="24"/>
          <w:szCs w:val="24"/>
        </w:rPr>
        <w:t xml:space="preserve">. I am further expanding my knowledge by building a SAAS CMS system with my brother/mentor (who is a senior software engineer, manager) using </w:t>
      </w:r>
      <w:proofErr w:type="spellStart"/>
      <w:r w:rsidRPr="00CE17E5">
        <w:rPr>
          <w:sz w:val="24"/>
          <w:szCs w:val="24"/>
        </w:rPr>
        <w:t>reactJS</w:t>
      </w:r>
      <w:proofErr w:type="spellEnd"/>
      <w:r w:rsidRPr="00CE17E5">
        <w:rPr>
          <w:sz w:val="24"/>
          <w:szCs w:val="24"/>
        </w:rPr>
        <w:t xml:space="preserve">, </w:t>
      </w:r>
      <w:proofErr w:type="spellStart"/>
      <w:r w:rsidRPr="00CE17E5">
        <w:rPr>
          <w:sz w:val="24"/>
          <w:szCs w:val="24"/>
        </w:rPr>
        <w:t>nodeJS</w:t>
      </w:r>
      <w:proofErr w:type="spellEnd"/>
      <w:r w:rsidRPr="00CE17E5">
        <w:rPr>
          <w:sz w:val="24"/>
          <w:szCs w:val="24"/>
        </w:rPr>
        <w:t xml:space="preserve">, </w:t>
      </w:r>
      <w:proofErr w:type="spellStart"/>
      <w:r w:rsidRPr="00CE17E5">
        <w:rPr>
          <w:sz w:val="24"/>
          <w:szCs w:val="24"/>
        </w:rPr>
        <w:t>mongoDB</w:t>
      </w:r>
      <w:proofErr w:type="spellEnd"/>
      <w:r w:rsidRPr="00CE17E5">
        <w:rPr>
          <w:sz w:val="24"/>
          <w:szCs w:val="24"/>
        </w:rPr>
        <w:t>, and design system. I’ve also built several landing pages for companies. I’m looking for a company that’ll give me an opportunity to grow and learn with them in the web development industry.</w:t>
      </w:r>
    </w:p>
    <w:p w14:paraId="02856217" w14:textId="6AFCBE24" w:rsidR="00F72272" w:rsidRDefault="0027518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F719C28E47B655408EE29A4A45DB7D8C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8336D533027B014AAB533B937D71D53C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210BA5C" w14:textId="77777777" w:rsidR="00BC467A" w:rsidRDefault="00BA52DD" w:rsidP="00AC6117">
          <w:pPr>
            <w:pStyle w:val="Signature"/>
          </w:pPr>
          <w:r>
            <w:t>Ryan Ashworth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A624F" w14:textId="77777777" w:rsidR="00275180" w:rsidRDefault="00275180">
      <w:pPr>
        <w:spacing w:after="0" w:line="240" w:lineRule="auto"/>
      </w:pPr>
      <w:r>
        <w:separator/>
      </w:r>
    </w:p>
  </w:endnote>
  <w:endnote w:type="continuationSeparator" w:id="0">
    <w:p w14:paraId="5BC77161" w14:textId="77777777" w:rsidR="00275180" w:rsidRDefault="0027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80324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4C160" w14:textId="77777777" w:rsidR="00275180" w:rsidRDefault="00275180">
      <w:pPr>
        <w:spacing w:after="0" w:line="240" w:lineRule="auto"/>
      </w:pPr>
      <w:r>
        <w:separator/>
      </w:r>
    </w:p>
  </w:footnote>
  <w:footnote w:type="continuationSeparator" w:id="0">
    <w:p w14:paraId="52F2BFCF" w14:textId="77777777" w:rsidR="00275180" w:rsidRDefault="0027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7813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6A7397" wp14:editId="7DE1440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95DD38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3BF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FB3754" wp14:editId="51865E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93CE27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DD"/>
    <w:rsid w:val="00251664"/>
    <w:rsid w:val="00275180"/>
    <w:rsid w:val="003F5321"/>
    <w:rsid w:val="00427D88"/>
    <w:rsid w:val="0048751C"/>
    <w:rsid w:val="00501646"/>
    <w:rsid w:val="00775AFB"/>
    <w:rsid w:val="00AA77E8"/>
    <w:rsid w:val="00AC6117"/>
    <w:rsid w:val="00BA52DD"/>
    <w:rsid w:val="00BC467A"/>
    <w:rsid w:val="00CE17E5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A0D5A"/>
  <w15:chartTrackingRefBased/>
  <w15:docId w15:val="{07E44868-E746-9943-8B6E-5398DD25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59"/>
    <w:rsid w:val="00CE17E5"/>
    <w:pPr>
      <w:spacing w:after="0" w:line="240" w:lineRule="auto"/>
    </w:pPr>
    <w:rPr>
      <w:color w:val="auto"/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microsoft.Word/Data/Library/Application%20Support/Microsoft/Office/16.0/DTS/Search/%7b57E49F06-C8A2-C143-9E2E-E72FD18ACCC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6562D4E467EC4AA7C75C13C4967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EBC0-12FC-B346-BD07-716735ECEE8C}"/>
      </w:docPartPr>
      <w:docPartBody>
        <w:p w:rsidR="00052B41" w:rsidRDefault="003E3870">
          <w:pPr>
            <w:pStyle w:val="006562D4E467EC4AA7C75C13C49677CA"/>
          </w:pPr>
          <w:r>
            <w:t>Your Name</w:t>
          </w:r>
        </w:p>
      </w:docPartBody>
    </w:docPart>
    <w:docPart>
      <w:docPartPr>
        <w:name w:val="62C5B790C54C3347924F0A54ED49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68D4E-C236-D442-8426-F7B7A626C5B8}"/>
      </w:docPartPr>
      <w:docPartBody>
        <w:p w:rsidR="00052B41" w:rsidRDefault="003E3870">
          <w:pPr>
            <w:pStyle w:val="62C5B790C54C3347924F0A54ED49BB93"/>
          </w:pPr>
          <w:r>
            <w:t>Recipient</w:t>
          </w:r>
        </w:p>
      </w:docPartBody>
    </w:docPart>
    <w:docPart>
      <w:docPartPr>
        <w:name w:val="F719C28E47B655408EE29A4A45DB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71FC6-34D0-5347-B6B1-B5F43A818460}"/>
      </w:docPartPr>
      <w:docPartBody>
        <w:p w:rsidR="00052B41" w:rsidRDefault="003E3870">
          <w:pPr>
            <w:pStyle w:val="F719C28E47B655408EE29A4A45DB7D8C"/>
          </w:pPr>
          <w:r>
            <w:t>Sincerely,</w:t>
          </w:r>
        </w:p>
      </w:docPartBody>
    </w:docPart>
    <w:docPart>
      <w:docPartPr>
        <w:name w:val="8336D533027B014AAB533B937D71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E6EB-B60A-2D45-8394-CB82A9D7D879}"/>
      </w:docPartPr>
      <w:docPartBody>
        <w:p w:rsidR="00052B41" w:rsidRDefault="003E3870">
          <w:pPr>
            <w:pStyle w:val="8336D533027B014AAB533B937D71D53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70"/>
    <w:rsid w:val="00052B41"/>
    <w:rsid w:val="003E3870"/>
    <w:rsid w:val="0055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562D4E467EC4AA7C75C13C49677CA">
    <w:name w:val="006562D4E467EC4AA7C75C13C49677CA"/>
  </w:style>
  <w:style w:type="paragraph" w:customStyle="1" w:styleId="62C5B790C54C3347924F0A54ED49BB93">
    <w:name w:val="62C5B790C54C3347924F0A54ED49BB93"/>
  </w:style>
  <w:style w:type="paragraph" w:customStyle="1" w:styleId="F719C28E47B655408EE29A4A45DB7D8C">
    <w:name w:val="F719C28E47B655408EE29A4A45DB7D8C"/>
  </w:style>
  <w:style w:type="paragraph" w:customStyle="1" w:styleId="8336D533027B014AAB533B937D71D53C">
    <w:name w:val="8336D533027B014AAB533B937D71D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Ashworth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Breanna Murray</cp:lastModifiedBy>
  <cp:revision>2</cp:revision>
  <dcterms:created xsi:type="dcterms:W3CDTF">2020-12-02T18:48:00Z</dcterms:created>
  <dcterms:modified xsi:type="dcterms:W3CDTF">2020-12-03T00:52:00Z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